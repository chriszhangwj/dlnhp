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D14" w:rsidRDefault="00432D14">
      <w:r>
        <w:rPr>
          <w:noProof/>
        </w:rPr>
        <w:drawing>
          <wp:inline distT="0" distB="0" distL="0" distR="0" wp14:anchorId="699994C0" wp14:editId="6397D145">
            <wp:extent cx="47053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BB" w:rsidRDefault="001065BB">
      <w:r>
        <w:rPr>
          <w:noProof/>
        </w:rPr>
        <w:drawing>
          <wp:inline distT="0" distB="0" distL="0" distR="0" wp14:anchorId="39E61036" wp14:editId="3A6404CF">
            <wp:extent cx="461962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14" w:rsidRDefault="00192A14">
      <w:r>
        <w:rPr>
          <w:noProof/>
        </w:rPr>
        <w:drawing>
          <wp:inline distT="0" distB="0" distL="0" distR="0" wp14:anchorId="5021F277" wp14:editId="04F13925">
            <wp:extent cx="45815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9B" w:rsidRDefault="00636F9B">
      <w:r>
        <w:t xml:space="preserve">Valid loss </w:t>
      </w:r>
    </w:p>
    <w:p w:rsidR="00636F9B" w:rsidRDefault="00636F9B">
      <w:r>
        <w:rPr>
          <w:noProof/>
        </w:rPr>
        <w:drawing>
          <wp:inline distT="0" distB="0" distL="0" distR="0" wp14:anchorId="160192E4" wp14:editId="54C1EE70">
            <wp:extent cx="46958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14" w:rsidRDefault="00292714"/>
    <w:p w:rsidR="00AE19ED" w:rsidRDefault="00AE19ED"/>
    <w:p w:rsidR="00AE19ED" w:rsidRDefault="00AE19ED"/>
    <w:p w:rsidR="00AE19ED" w:rsidRDefault="00AE19ED"/>
    <w:p w:rsidR="00AE19ED" w:rsidRDefault="00AE19ED">
      <w:r>
        <w:lastRenderedPageBreak/>
        <w:t>Loss: 4.50:</w:t>
      </w:r>
    </w:p>
    <w:p w:rsidR="00292714" w:rsidRDefault="00AE19ED">
      <w:r>
        <w:rPr>
          <w:noProof/>
        </w:rPr>
        <w:drawing>
          <wp:inline distT="0" distB="0" distL="0" distR="0">
            <wp:extent cx="4133850" cy="1605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96" cy="16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ED" w:rsidRDefault="00AE19ED"/>
    <w:p w:rsidR="00292714" w:rsidRDefault="00292714"/>
    <w:p w:rsidR="00292714" w:rsidRDefault="00292714"/>
    <w:p w:rsidR="00292714" w:rsidRDefault="00292714"/>
    <w:p w:rsidR="00292714" w:rsidRDefault="00292714"/>
    <w:p w:rsidR="00292714" w:rsidRDefault="00292714"/>
    <w:p w:rsidR="00292714" w:rsidRDefault="00292714"/>
    <w:p w:rsidR="00292714" w:rsidRDefault="00292714"/>
    <w:p w:rsidR="00292714" w:rsidRDefault="00292714"/>
    <w:p w:rsidR="00292714" w:rsidRDefault="00292714"/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Verification</w:t>
      </w: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task results: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CUSTOM</w:t>
      </w: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- Balanced variant (</w:t>
      </w:r>
      <w:proofErr w:type="spellStart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auc</w:t>
      </w:r>
      <w:proofErr w:type="spellEnd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Noise       Inter     Intra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  --------  --------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Easy     </w:t>
      </w:r>
      <w:proofErr w:type="gramStart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0.952802  0.927342</w:t>
      </w:r>
      <w:proofErr w:type="gramEnd"/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Hard     </w:t>
      </w:r>
      <w:proofErr w:type="gramStart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0.935712  0.90286</w:t>
      </w:r>
      <w:proofErr w:type="gramEnd"/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Tough    </w:t>
      </w:r>
      <w:proofErr w:type="gramStart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0.907797  0.866072</w:t>
      </w:r>
      <w:proofErr w:type="gramEnd"/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CUSTOM</w:t>
      </w: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- Imbalanced variant (</w:t>
      </w:r>
      <w:proofErr w:type="spellStart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ap</w:t>
      </w:r>
      <w:proofErr w:type="spellEnd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Noise       Inter     Intra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  --------  --------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Easy     </w:t>
      </w:r>
      <w:proofErr w:type="gramStart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0.884978  0.826117</w:t>
      </w:r>
      <w:proofErr w:type="gramEnd"/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Hard     0.83224   0.748747</w:t>
      </w:r>
    </w:p>
    <w:p w:rsidR="00292714" w:rsidRDefault="00292714" w:rsidP="0029271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Tough    </w:t>
      </w:r>
      <w:proofErr w:type="gramStart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0.752166  0.650537</w:t>
      </w:r>
      <w:proofErr w:type="gramEnd"/>
    </w:p>
    <w:p w:rsidR="00292714" w:rsidRDefault="00292714" w:rsidP="0029271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CUSTOM</w:t>
      </w: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- </w:t>
      </w:r>
      <w:proofErr w:type="spellStart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mAP</w:t>
      </w:r>
      <w:proofErr w:type="spellEnd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Easy      Hard      Tough      mean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--------  --------  ---------  --------</w:t>
      </w:r>
    </w:p>
    <w:p w:rsidR="00292714" w:rsidRDefault="00292714" w:rsidP="0029271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0.329607  0.150999</w:t>
      </w:r>
      <w:proofErr w:type="gramEnd"/>
      <w:r w:rsidRPr="002927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0.0608267  0.180477</w:t>
      </w:r>
    </w:p>
    <w:p w:rsidR="00292714" w:rsidRDefault="00292714" w:rsidP="0029271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92714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CUSTOM</w:t>
      </w:r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- </w:t>
      </w:r>
      <w:proofErr w:type="spellStart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mAP</w:t>
      </w:r>
      <w:proofErr w:type="spellEnd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10K queries 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Noise         100       500      1000      5000     10000     15000     20000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-------  --------  --------  --------  --------  --------  --------  --------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Easy     </w:t>
      </w:r>
      <w:proofErr w:type="gramStart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0.832393  0.718672</w:t>
      </w:r>
      <w:proofErr w:type="gramEnd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0.671093  0.560876  0.515329  0.489569  0.473572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Hard     </w:t>
      </w:r>
      <w:proofErr w:type="gramStart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0.785755  0.620193</w:t>
      </w:r>
      <w:proofErr w:type="gramEnd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0.549975  0.392863  0.332639  0.300922  0.282002</w:t>
      </w:r>
    </w:p>
    <w:p w:rsidR="00292714" w:rsidRPr="00292714" w:rsidRDefault="00292714" w:rsidP="00292714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 xml:space="preserve">Tough    </w:t>
      </w:r>
      <w:proofErr w:type="gramStart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0.702068  0.484685</w:t>
      </w:r>
      <w:proofErr w:type="gramEnd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0.400712  0.239026  0.187053  0.161916  0.148025</w:t>
      </w:r>
    </w:p>
    <w:p w:rsidR="00292714" w:rsidRDefault="0029271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mean     </w:t>
      </w:r>
      <w:proofErr w:type="gramStart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0.773405  0.60785</w:t>
      </w:r>
      <w:proofErr w:type="gramEnd"/>
      <w:r w:rsidRPr="00292714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0.540593  0.397589  0.345007  0.317469  0.3012</w:t>
      </w: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EC2D80" w:rsidRDefault="00EC2D80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EC2D80" w:rsidRDefault="00EC2D80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1C5AFC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C81E23" w:rsidRDefault="00B606D2" w:rsidP="00C81E23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SGD </w:t>
      </w:r>
      <w:proofErr w:type="spellStart"/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0.00001 momentum 0.9 epoch 1 2T1V</w:t>
      </w:r>
      <w:r w:rsidR="00A67FB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A67FB0" w:rsidRPr="00A67FB0">
        <w:rPr>
          <w:rFonts w:ascii="Courier New" w:eastAsia="Times New Roman" w:hAnsi="Courier New" w:cs="Courier New"/>
          <w:b/>
          <w:color w:val="70AD47" w:themeColor="accent6"/>
          <w:sz w:val="18"/>
          <w:szCs w:val="18"/>
          <w:shd w:val="clear" w:color="auto" w:fill="FFFFFF"/>
        </w:rPr>
        <w:t>(0)</w:t>
      </w:r>
    </w:p>
    <w:p w:rsidR="00C81E23" w:rsidRDefault="00C81E23" w:rsidP="00C81E2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7.6059 8.7115</w:t>
      </w:r>
    </w:p>
    <w:p w:rsidR="00C81E23" w:rsidRDefault="00B606D2" w:rsidP="00C81E23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SGD </w:t>
      </w:r>
      <w:proofErr w:type="spellStart"/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0.00001 momentum 0.9 epoch </w:t>
      </w:r>
      <w:r w:rsidR="00C81E23" w:rsidRPr="00C81E23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5</w:t>
      </w:r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2T1V</w:t>
      </w:r>
    </w:p>
    <w:p w:rsidR="00C81E23" w:rsidRDefault="00C81E23" w:rsidP="00C81E23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7.0250 8.3562</w:t>
      </w:r>
    </w:p>
    <w:p w:rsidR="00C81E23" w:rsidRDefault="00B606D2" w:rsidP="00C81E23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SGD </w:t>
      </w:r>
      <w:proofErr w:type="spellStart"/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0.00001 momentum 0.9 epoch 1 </w:t>
      </w:r>
      <w:r w:rsidR="00C81E23" w:rsidRPr="00C81E23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F</w:t>
      </w:r>
      <w:r w:rsidR="00C81E23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T5V</w:t>
      </w:r>
    </w:p>
    <w:p w:rsidR="00C81E23" w:rsidRDefault="00C81E23" w:rsidP="00C81E23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6.7243 6.6818</w:t>
      </w:r>
    </w:p>
    <w:p w:rsidR="00DC782A" w:rsidRDefault="00DC782A" w:rsidP="00DC782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SGD </w:t>
      </w:r>
      <w:proofErr w:type="spellStart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0.00001 momentum 0.9 epoch </w:t>
      </w:r>
      <w:r w:rsidR="00F8555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10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10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T10V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933"/>
        <w:gridCol w:w="1165"/>
        <w:gridCol w:w="985"/>
        <w:gridCol w:w="1165"/>
        <w:gridCol w:w="985"/>
        <w:gridCol w:w="1513"/>
        <w:gridCol w:w="1189"/>
      </w:tblGrid>
      <w:tr w:rsidR="00E51280" w:rsidTr="00E51280">
        <w:tc>
          <w:tcPr>
            <w:tcW w:w="865" w:type="dxa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</w:t>
            </w:r>
            <w:r w:rsidR="00E5309C" w:rsidRPr="00E5309C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(1)</w:t>
            </w:r>
          </w:p>
        </w:tc>
        <w:tc>
          <w:tcPr>
            <w:tcW w:w="973" w:type="dxa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Val</w:t>
            </w:r>
          </w:p>
        </w:tc>
        <w:tc>
          <w:tcPr>
            <w:tcW w:w="1276" w:type="dxa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 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0.0001)</w:t>
            </w:r>
            <w:r w:rsidR="00E5309C" w:rsidRPr="00E5309C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 xml:space="preserve"> (</w:t>
            </w:r>
            <w:r w:rsidR="00E5309C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2</w:t>
            </w:r>
            <w:r w:rsidR="00E5309C" w:rsidRPr="00E5309C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Val 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0.0001)</w:t>
            </w:r>
          </w:p>
        </w:tc>
        <w:tc>
          <w:tcPr>
            <w:tcW w:w="1276" w:type="dxa"/>
          </w:tcPr>
          <w:p w:rsidR="00E51280" w:rsidRDefault="00FB3DF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 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0.0005</w:t>
            </w:r>
            <w:r w:rsidR="00E51280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)</w:t>
            </w:r>
            <w:r w:rsidR="00E5309C" w:rsidRPr="00E5309C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 xml:space="preserve"> (</w:t>
            </w:r>
            <w:r w:rsidR="00E5309C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3</w:t>
            </w:r>
            <w:r w:rsidR="00E5309C" w:rsidRPr="00E5309C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992" w:type="dxa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Val 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0.001)</w:t>
            </w:r>
          </w:p>
        </w:tc>
        <w:tc>
          <w:tcPr>
            <w:tcW w:w="992" w:type="dxa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 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</w:t>
            </w:r>
            <w:r w:rsidR="00FB3DF7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1)</w:t>
            </w:r>
            <w:r w:rsidR="00E5309C" w:rsidRPr="00E5309C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(4)</w:t>
            </w:r>
          </w:p>
        </w:tc>
        <w:tc>
          <w:tcPr>
            <w:tcW w:w="992" w:type="dxa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Val 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FB3DF7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0.000001</w:t>
            </w: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7.6532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7.3347</w:t>
            </w:r>
          </w:p>
        </w:tc>
        <w:tc>
          <w:tcPr>
            <w:tcW w:w="1276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11.2018</w:t>
            </w:r>
          </w:p>
        </w:tc>
        <w:tc>
          <w:tcPr>
            <w:tcW w:w="992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7.0370</w:t>
            </w:r>
          </w:p>
        </w:tc>
        <w:tc>
          <w:tcPr>
            <w:tcW w:w="1276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56.2081</w:t>
            </w:r>
          </w:p>
        </w:tc>
        <w:tc>
          <w:tcPr>
            <w:tcW w:w="992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29.3687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10.6744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8.5866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6.5375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6.4792</w:t>
            </w:r>
          </w:p>
        </w:tc>
        <w:tc>
          <w:tcPr>
            <w:tcW w:w="1276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8.5998</w:t>
            </w:r>
          </w:p>
        </w:tc>
        <w:tc>
          <w:tcPr>
            <w:tcW w:w="992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9.0203</w:t>
            </w:r>
          </w:p>
        </w:tc>
        <w:tc>
          <w:tcPr>
            <w:tcW w:w="1276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27.1035</w:t>
            </w:r>
          </w:p>
        </w:tc>
        <w:tc>
          <w:tcPr>
            <w:tcW w:w="992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26.7144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7.7241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7.8490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6.3346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6.2736</w:t>
            </w:r>
          </w:p>
        </w:tc>
        <w:tc>
          <w:tcPr>
            <w:tcW w:w="1276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8.0255</w:t>
            </w:r>
          </w:p>
        </w:tc>
        <w:tc>
          <w:tcPr>
            <w:tcW w:w="992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7.5798</w:t>
            </w:r>
          </w:p>
        </w:tc>
        <w:tc>
          <w:tcPr>
            <w:tcW w:w="1276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26.0139</w:t>
            </w:r>
          </w:p>
        </w:tc>
        <w:tc>
          <w:tcPr>
            <w:tcW w:w="992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27.6923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7.2686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7.5788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6.2137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6.1965</w:t>
            </w:r>
          </w:p>
        </w:tc>
        <w:tc>
          <w:tcPr>
            <w:tcW w:w="1276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7.7461</w:t>
            </w:r>
          </w:p>
        </w:tc>
        <w:tc>
          <w:tcPr>
            <w:tcW w:w="992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8.6457</w:t>
            </w:r>
          </w:p>
        </w:tc>
        <w:tc>
          <w:tcPr>
            <w:tcW w:w="1276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25.4466</w:t>
            </w:r>
          </w:p>
        </w:tc>
        <w:tc>
          <w:tcPr>
            <w:tcW w:w="992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28.9308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7.0539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7.4152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6.1158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6.2234</w:t>
            </w:r>
          </w:p>
        </w:tc>
        <w:tc>
          <w:tcPr>
            <w:tcW w:w="1276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7.5360</w:t>
            </w:r>
          </w:p>
        </w:tc>
        <w:tc>
          <w:tcPr>
            <w:tcW w:w="992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8.2453</w:t>
            </w:r>
          </w:p>
        </w:tc>
        <w:tc>
          <w:tcPr>
            <w:tcW w:w="1276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25.1160</w:t>
            </w:r>
          </w:p>
        </w:tc>
        <w:tc>
          <w:tcPr>
            <w:tcW w:w="992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30.0401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6.9206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7.3305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6.0474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6.0609</w:t>
            </w:r>
          </w:p>
        </w:tc>
        <w:tc>
          <w:tcPr>
            <w:tcW w:w="1276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7.3579</w:t>
            </w:r>
          </w:p>
        </w:tc>
        <w:tc>
          <w:tcPr>
            <w:tcW w:w="992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8.9664</w:t>
            </w:r>
          </w:p>
        </w:tc>
        <w:tc>
          <w:tcPr>
            <w:tcW w:w="1276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24.8562</w:t>
            </w:r>
          </w:p>
        </w:tc>
        <w:tc>
          <w:tcPr>
            <w:tcW w:w="992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23.0613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6.8274</w:t>
            </w:r>
          </w:p>
        </w:tc>
        <w:tc>
          <w:tcPr>
            <w:tcW w:w="992" w:type="dxa"/>
          </w:tcPr>
          <w:p w:rsidR="00E51280" w:rsidRDefault="007E272C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7.2363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5.9865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5.9866</w:t>
            </w:r>
          </w:p>
        </w:tc>
        <w:tc>
          <w:tcPr>
            <w:tcW w:w="1276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7.2523</w:t>
            </w:r>
          </w:p>
        </w:tc>
        <w:tc>
          <w:tcPr>
            <w:tcW w:w="992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9.1478</w:t>
            </w:r>
          </w:p>
        </w:tc>
        <w:tc>
          <w:tcPr>
            <w:tcW w:w="1276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24.5531</w:t>
            </w:r>
          </w:p>
        </w:tc>
        <w:tc>
          <w:tcPr>
            <w:tcW w:w="992" w:type="dxa"/>
          </w:tcPr>
          <w:p w:rsidR="00E51280" w:rsidRDefault="00B3517F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25.5651</w:t>
            </w:r>
          </w:p>
        </w:tc>
        <w:tc>
          <w:tcPr>
            <w:tcW w:w="992" w:type="dxa"/>
          </w:tcPr>
          <w:p w:rsidR="00E51280" w:rsidRDefault="00014243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6.7617</w:t>
            </w:r>
          </w:p>
        </w:tc>
        <w:tc>
          <w:tcPr>
            <w:tcW w:w="992" w:type="dxa"/>
          </w:tcPr>
          <w:p w:rsidR="00E51280" w:rsidRDefault="00014243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7.1727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5.9402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6.0853</w:t>
            </w:r>
          </w:p>
        </w:tc>
        <w:tc>
          <w:tcPr>
            <w:tcW w:w="1276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7.1494</w:t>
            </w:r>
          </w:p>
        </w:tc>
        <w:tc>
          <w:tcPr>
            <w:tcW w:w="992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6.8719</w:t>
            </w:r>
          </w:p>
        </w:tc>
        <w:tc>
          <w:tcPr>
            <w:tcW w:w="1276" w:type="dxa"/>
          </w:tcPr>
          <w:p w:rsidR="00E51280" w:rsidRDefault="00CF23C6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24.1860</w:t>
            </w:r>
          </w:p>
        </w:tc>
        <w:tc>
          <w:tcPr>
            <w:tcW w:w="992" w:type="dxa"/>
          </w:tcPr>
          <w:p w:rsidR="00E51280" w:rsidRDefault="00CF23C6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22.8943</w:t>
            </w:r>
          </w:p>
        </w:tc>
        <w:tc>
          <w:tcPr>
            <w:tcW w:w="992" w:type="dxa"/>
          </w:tcPr>
          <w:p w:rsidR="00E51280" w:rsidRDefault="00014243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6.7073</w:t>
            </w:r>
          </w:p>
        </w:tc>
        <w:tc>
          <w:tcPr>
            <w:tcW w:w="992" w:type="dxa"/>
          </w:tcPr>
          <w:p w:rsidR="00E51280" w:rsidRDefault="00014243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7.1800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5.9116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E51280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5.9195</w:t>
            </w:r>
          </w:p>
        </w:tc>
        <w:tc>
          <w:tcPr>
            <w:tcW w:w="1276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7.0575</w:t>
            </w:r>
          </w:p>
        </w:tc>
        <w:tc>
          <w:tcPr>
            <w:tcW w:w="992" w:type="dxa"/>
          </w:tcPr>
          <w:p w:rsidR="00E51280" w:rsidRDefault="00F8555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6.9279</w:t>
            </w:r>
          </w:p>
        </w:tc>
        <w:tc>
          <w:tcPr>
            <w:tcW w:w="1276" w:type="dxa"/>
          </w:tcPr>
          <w:p w:rsidR="00E51280" w:rsidRDefault="00FB3DF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24.0421</w:t>
            </w:r>
          </w:p>
        </w:tc>
        <w:tc>
          <w:tcPr>
            <w:tcW w:w="992" w:type="dxa"/>
          </w:tcPr>
          <w:p w:rsidR="00E51280" w:rsidRDefault="00FB3DF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24.4961</w:t>
            </w:r>
          </w:p>
        </w:tc>
        <w:tc>
          <w:tcPr>
            <w:tcW w:w="992" w:type="dxa"/>
          </w:tcPr>
          <w:p w:rsidR="00E51280" w:rsidRDefault="002D0EA9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6.6660</w:t>
            </w:r>
          </w:p>
        </w:tc>
        <w:tc>
          <w:tcPr>
            <w:tcW w:w="992" w:type="dxa"/>
          </w:tcPr>
          <w:p w:rsidR="00E51280" w:rsidRDefault="002D0EA9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7.1892</w:t>
            </w:r>
          </w:p>
        </w:tc>
      </w:tr>
      <w:tr w:rsidR="00E51280" w:rsidTr="00E51280">
        <w:tc>
          <w:tcPr>
            <w:tcW w:w="865" w:type="dxa"/>
            <w:shd w:val="clear" w:color="auto" w:fill="F2F2F2" w:themeFill="background1" w:themeFillShade="F2"/>
          </w:tcPr>
          <w:p w:rsidR="00E51280" w:rsidRDefault="00177AB8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5.8664</w:t>
            </w:r>
          </w:p>
        </w:tc>
        <w:tc>
          <w:tcPr>
            <w:tcW w:w="973" w:type="dxa"/>
            <w:shd w:val="clear" w:color="auto" w:fill="F2F2F2" w:themeFill="background1" w:themeFillShade="F2"/>
          </w:tcPr>
          <w:p w:rsidR="00E51280" w:rsidRDefault="00177AB8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5.9927</w:t>
            </w:r>
          </w:p>
        </w:tc>
        <w:tc>
          <w:tcPr>
            <w:tcW w:w="1276" w:type="dxa"/>
          </w:tcPr>
          <w:p w:rsidR="00E51280" w:rsidRDefault="009A59B8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6.9835</w:t>
            </w:r>
          </w:p>
        </w:tc>
        <w:tc>
          <w:tcPr>
            <w:tcW w:w="992" w:type="dxa"/>
          </w:tcPr>
          <w:p w:rsidR="00E51280" w:rsidRDefault="009A59B8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6.2668</w:t>
            </w:r>
          </w:p>
        </w:tc>
        <w:tc>
          <w:tcPr>
            <w:tcW w:w="1276" w:type="dxa"/>
          </w:tcPr>
          <w:p w:rsidR="00E51280" w:rsidRDefault="00FB3DF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23.6946</w:t>
            </w:r>
          </w:p>
        </w:tc>
        <w:tc>
          <w:tcPr>
            <w:tcW w:w="992" w:type="dxa"/>
          </w:tcPr>
          <w:p w:rsidR="00E51280" w:rsidRDefault="00FB3DF7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27.0683</w:t>
            </w:r>
          </w:p>
        </w:tc>
        <w:tc>
          <w:tcPr>
            <w:tcW w:w="992" w:type="dxa"/>
          </w:tcPr>
          <w:p w:rsidR="00E51280" w:rsidRDefault="002D0EA9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6.6321</w:t>
            </w:r>
          </w:p>
        </w:tc>
        <w:tc>
          <w:tcPr>
            <w:tcW w:w="992" w:type="dxa"/>
          </w:tcPr>
          <w:p w:rsidR="00E51280" w:rsidRDefault="002D0EA9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7.1572</w:t>
            </w:r>
          </w:p>
        </w:tc>
      </w:tr>
      <w:tr w:rsidR="00DC3D0B" w:rsidTr="00E51280">
        <w:tc>
          <w:tcPr>
            <w:tcW w:w="865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3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E51280">
        <w:tc>
          <w:tcPr>
            <w:tcW w:w="865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3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E51280">
        <w:tc>
          <w:tcPr>
            <w:tcW w:w="865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3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E51280">
        <w:tc>
          <w:tcPr>
            <w:tcW w:w="865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3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E51280">
        <w:tc>
          <w:tcPr>
            <w:tcW w:w="865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3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E51280">
        <w:tc>
          <w:tcPr>
            <w:tcW w:w="865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3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E51280">
        <w:tc>
          <w:tcPr>
            <w:tcW w:w="865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3" w:type="dxa"/>
            <w:shd w:val="clear" w:color="auto" w:fill="F2F2F2" w:themeFill="background1" w:themeFillShade="F2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92" w:type="dxa"/>
          </w:tcPr>
          <w:p w:rsidR="00DC3D0B" w:rsidRDefault="00DC3D0B" w:rsidP="00E51280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:rsidR="00C81E23" w:rsidRDefault="00C81E23" w:rsidP="00C81E23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C81E23" w:rsidRDefault="00C81E23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C81E23" w:rsidRDefault="00C81E23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1C5AFC" w:rsidRDefault="00B606D2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1C5AF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Adam </w:t>
      </w:r>
      <w:proofErr w:type="spellStart"/>
      <w:r w:rsidR="001C5AF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 w:rsidR="001C5AF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0.00001 beta1 0.9 beta2 0.999 eps 1e-8</w:t>
      </w:r>
      <w:r w:rsidR="009A75F1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epoch 1</w:t>
      </w:r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FTFV</w:t>
      </w:r>
    </w:p>
    <w:p w:rsidR="00FA30A2" w:rsidRDefault="00FA30A2" w:rsidP="00FA30A2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7.7265</w:t>
      </w:r>
    </w:p>
    <w:p w:rsidR="0068093A" w:rsidRDefault="00B606D2" w:rsidP="0068093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Adam </w:t>
      </w:r>
      <w:proofErr w:type="spellStart"/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</w:t>
      </w:r>
      <w:r w:rsidR="00EC2D8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</w:t>
      </w:r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001 beta1 0.9 beta2 0.999 eps 1e-8 epoch 1</w:t>
      </w:r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  <w:t>FTFV</w:t>
      </w:r>
    </w:p>
    <w:p w:rsidR="00EC2D80" w:rsidRDefault="00EC2D80" w:rsidP="00EC2D80">
      <w:pPr>
        <w:pStyle w:val="HTMLPreformatted"/>
      </w:pPr>
      <w:r w:rsidRPr="00EC2D80">
        <w:t>6.1390</w:t>
      </w:r>
      <w:r>
        <w:tab/>
        <w:t>5.5198</w:t>
      </w:r>
    </w:p>
    <w:p w:rsidR="00EC2D80" w:rsidRPr="00EC2D80" w:rsidRDefault="00EC2D80" w:rsidP="00EC2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2D80" w:rsidRDefault="00EC2D80" w:rsidP="0068093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C81E23" w:rsidRDefault="00B606D2" w:rsidP="0068093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Adam </w:t>
      </w:r>
      <w:proofErr w:type="spellStart"/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68093A" w:rsidRPr="00C81E23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0.001</w:t>
      </w:r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beta1 0.9 beta2 0.999 eps 1e-8</w:t>
      </w:r>
      <w:r w:rsidR="00EC2D80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epoch 1</w:t>
      </w:r>
      <w:r w:rsidR="0068093A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  <w:t>FTFV</w:t>
      </w:r>
    </w:p>
    <w:p w:rsidR="00814D58" w:rsidRDefault="00814D58" w:rsidP="00814D58">
      <w:pPr>
        <w:pStyle w:val="HTMLPreformatted"/>
      </w:pPr>
      <w:r>
        <w:t>5.5326</w:t>
      </w:r>
      <w:r>
        <w:tab/>
        <w:t>5.2156</w:t>
      </w:r>
    </w:p>
    <w:p w:rsidR="00814D58" w:rsidRDefault="00814D58" w:rsidP="00814D58">
      <w:pPr>
        <w:pStyle w:val="HTMLPreformatted"/>
      </w:pPr>
    </w:p>
    <w:p w:rsidR="00814D58" w:rsidRDefault="00B606D2" w:rsidP="00814D5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814D5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Adam </w:t>
      </w:r>
      <w:proofErr w:type="spellStart"/>
      <w:r w:rsidR="00814D5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 w:rsidR="00814D5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0.01 beta1 0.9 beta2 0.999 eps 1e-8 epoch 1</w:t>
      </w:r>
      <w:r w:rsidR="00814D58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  <w:t>FTFV</w:t>
      </w:r>
    </w:p>
    <w:p w:rsidR="00B606D2" w:rsidRDefault="00B606D2" w:rsidP="00CE60D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5.8621 </w:t>
      </w:r>
      <w:r w:rsidR="00CE60D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5.7855</w:t>
      </w:r>
    </w:p>
    <w:p w:rsidR="00CE60D8" w:rsidRDefault="00CE60D8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Adam </w:t>
      </w:r>
      <w:proofErr w:type="spellStart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0.001 beta1 0.9 beta2 0.999 eps 1e-8 epoch 1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  <w:r w:rsidRPr="00CE60D8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10T10V</w:t>
      </w:r>
    </w:p>
    <w:p w:rsidR="00CE60D8" w:rsidRDefault="00CE60D8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CE60D8" w:rsidRDefault="00CE60D8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Adam </w:t>
      </w:r>
      <w:proofErr w:type="spellStart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0.001 beta1 </w:t>
      </w:r>
      <w:r w:rsidR="00A45C96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0.9 beta2 0.999 eps 1e-8 epoch 10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  <w:t>10T10V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1134"/>
        <w:gridCol w:w="1418"/>
        <w:gridCol w:w="1276"/>
        <w:gridCol w:w="1134"/>
        <w:gridCol w:w="1224"/>
      </w:tblGrid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9E6325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Train </w:t>
            </w:r>
            <w:r w:rsidR="00E5309C" w:rsidRPr="00E5309C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16"/>
                <w:shd w:val="clear" w:color="auto" w:fill="FFFFFF"/>
              </w:rPr>
              <w:t>(5)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9E6325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Valid 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2A60DB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Train (red </w:t>
            </w:r>
            <w:proofErr w:type="spellStart"/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lr</w:t>
            </w:r>
            <w:proofErr w:type="spellEnd"/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)(lr0=0.01)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2A60DB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Valid (red </w:t>
            </w:r>
            <w:proofErr w:type="spellStart"/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lr</w:t>
            </w:r>
            <w:proofErr w:type="spellEnd"/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9E6325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Train (BN)(lr0=0.001)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Valid(BN)(lr0=0.001)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DC3D0B" w:rsidRDefault="002A60DB" w:rsidP="0091161C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</w:pPr>
            <w:r w:rsidRPr="00DC3D0B"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  <w:t>Train(BN)(</w:t>
            </w:r>
            <w:proofErr w:type="spellStart"/>
            <w:r w:rsidRPr="00DC3D0B"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  <w:t>lr</w:t>
            </w:r>
            <w:proofErr w:type="spellEnd"/>
            <w:r w:rsidRPr="00DC3D0B"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  <w:t>=</w:t>
            </w:r>
            <w:r w:rsidRPr="00DC3D0B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  <w:shd w:val="clear" w:color="auto" w:fill="FFFFFF"/>
              </w:rPr>
              <w:t>0.01</w:t>
            </w:r>
            <w:r w:rsidRPr="00DC3D0B"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DC3D0B" w:rsidRDefault="002A60DB" w:rsidP="0091161C">
            <w:pPr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</w:pPr>
            <w:r w:rsidRPr="00DC3D0B"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  <w:t>Valid</w:t>
            </w:r>
            <w:r w:rsidR="00952BF3" w:rsidRPr="00DC3D0B"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  <w:t>(BN)(</w:t>
            </w:r>
            <w:proofErr w:type="spellStart"/>
            <w:r w:rsidR="00952BF3" w:rsidRPr="00DC3D0B"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  <w:t>lr</w:t>
            </w:r>
            <w:proofErr w:type="spellEnd"/>
            <w:r w:rsidR="00952BF3" w:rsidRPr="00DC3D0B"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  <w:t>=</w:t>
            </w:r>
            <w:r w:rsidR="00952BF3" w:rsidRPr="00DC3D0B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  <w:shd w:val="clear" w:color="auto" w:fill="FFFFFF"/>
              </w:rPr>
              <w:t>0.01</w:t>
            </w:r>
            <w:r w:rsidR="00952BF3" w:rsidRPr="00DC3D0B">
              <w:rPr>
                <w:rFonts w:ascii="Courier New" w:eastAsia="Times New Roman" w:hAnsi="Courier New" w:cs="Courier New"/>
                <w:color w:val="FF0000"/>
                <w:sz w:val="16"/>
                <w:szCs w:val="16"/>
                <w:shd w:val="clear" w:color="auto" w:fill="FFFFFF"/>
              </w:rPr>
              <w:t>)</w:t>
            </w: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6.1457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5.7968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2A60DB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6.1732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2A60DB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5.6765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11.2482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6.7315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AF380F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6.9604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AF380F" w:rsidP="0091161C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5.8717</w:t>
            </w: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sz w:val="16"/>
                <w:szCs w:val="16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5.2349 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sz w:val="16"/>
                <w:szCs w:val="16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5.4667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5.5164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5.5601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6.9254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6.1580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AF380F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5.9276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AF380F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6.3148</w:t>
            </w: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5.0911 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5.3463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5.4317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5.5917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6.4245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6.3346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BD4538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5.6207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BD4538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6.5460</w:t>
            </w: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5.0179 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5.2905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5.0474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AF380F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5.3445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6.1184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5.9012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636F9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5.5064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636F9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5.9321</w:t>
            </w: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4.9722 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5.2823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AF380F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5.0096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AF380F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5.2959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636F9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5.4104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636F9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6.0603</w:t>
            </w: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4.9426 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5.3365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AF380F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4.9870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AF380F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5.2780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636F9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5.3633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636F9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5.6049</w:t>
            </w: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4.9210 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5.2135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E52831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4.9724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E52831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5.2940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4.9067 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5.2922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E52831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4.9158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E52831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5.2451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4.8929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5.2177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E52831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4.9124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B62889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5.2364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</w:tr>
      <w:tr w:rsidR="002A60DB" w:rsidTr="00E5309C">
        <w:tc>
          <w:tcPr>
            <w:tcW w:w="846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4.8781</w:t>
            </w:r>
          </w:p>
        </w:tc>
        <w:tc>
          <w:tcPr>
            <w:tcW w:w="850" w:type="dxa"/>
            <w:shd w:val="clear" w:color="auto" w:fill="E2EFD9" w:themeFill="accent6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5.1901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877787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4.9091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:rsidR="002A60DB" w:rsidRPr="00952BF3" w:rsidRDefault="00636F9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5.2352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…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4" w:type="dxa"/>
            <w:shd w:val="clear" w:color="auto" w:fill="FBE4D5" w:themeFill="accent2" w:themeFillTint="33"/>
          </w:tcPr>
          <w:p w:rsidR="002A60DB" w:rsidRPr="00952BF3" w:rsidRDefault="002A60DB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</w:tr>
      <w:tr w:rsidR="00E5309C" w:rsidTr="00E5309C">
        <w:tc>
          <w:tcPr>
            <w:tcW w:w="846" w:type="dxa"/>
            <w:shd w:val="clear" w:color="auto" w:fill="E2EFD9" w:themeFill="accent6" w:themeFillTint="33"/>
          </w:tcPr>
          <w:p w:rsidR="00E5309C" w:rsidRPr="00952BF3" w:rsidRDefault="00E5309C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50" w:type="dxa"/>
            <w:shd w:val="clear" w:color="auto" w:fill="E2EFD9" w:themeFill="accent6" w:themeFillTint="33"/>
          </w:tcPr>
          <w:p w:rsidR="00E5309C" w:rsidRPr="00952BF3" w:rsidRDefault="00E5309C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  <w:shd w:val="clear" w:color="auto" w:fill="EDEDED" w:themeFill="accent3" w:themeFillTint="33"/>
          </w:tcPr>
          <w:p w:rsidR="00E5309C" w:rsidRDefault="00E5309C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  <w:shd w:val="clear" w:color="auto" w:fill="EDEDED" w:themeFill="accent3" w:themeFillTint="33"/>
          </w:tcPr>
          <w:p w:rsidR="00E5309C" w:rsidRDefault="00E5309C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:rsidR="00E5309C" w:rsidRPr="00952BF3" w:rsidRDefault="00E5309C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:rsidR="00E5309C" w:rsidRPr="00952BF3" w:rsidRDefault="00E5309C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134" w:type="dxa"/>
            <w:shd w:val="clear" w:color="auto" w:fill="FBE4D5" w:themeFill="accent2" w:themeFillTint="33"/>
          </w:tcPr>
          <w:p w:rsidR="00E5309C" w:rsidRPr="00952BF3" w:rsidRDefault="00E5309C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24" w:type="dxa"/>
            <w:shd w:val="clear" w:color="auto" w:fill="FBE4D5" w:themeFill="accent2" w:themeFillTint="33"/>
          </w:tcPr>
          <w:p w:rsidR="00E5309C" w:rsidRPr="00952BF3" w:rsidRDefault="00E5309C" w:rsidP="003C0FCF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945"/>
        <w:gridCol w:w="2917"/>
        <w:gridCol w:w="1397"/>
        <w:gridCol w:w="1397"/>
        <w:gridCol w:w="1360"/>
      </w:tblGrid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Train (red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)(lr0=0.01</w:t>
            </w:r>
            <w:r w:rsidRPr="00E5309C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)</w:t>
            </w:r>
            <w:r w:rsidRPr="00E5309C">
              <w:rPr>
                <w:rFonts w:ascii="Courier New" w:eastAsia="Times New Roman" w:hAnsi="Courier New" w:cs="Courier New"/>
                <w:b/>
                <w:color w:val="70AD47" w:themeColor="accent6"/>
                <w:sz w:val="18"/>
                <w:szCs w:val="18"/>
                <w:shd w:val="clear" w:color="auto" w:fill="FFFFFF"/>
              </w:rPr>
              <w:t>(6)</w:t>
            </w:r>
          </w:p>
        </w:tc>
        <w:tc>
          <w:tcPr>
            <w:tcW w:w="2917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valid(red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)(lr0=0.01)(patience=1)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valid</w:t>
            </w: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7.0100</w:t>
            </w:r>
          </w:p>
        </w:tc>
        <w:tc>
          <w:tcPr>
            <w:tcW w:w="2917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5.2693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5.8439</w:t>
            </w:r>
          </w:p>
        </w:tc>
        <w:tc>
          <w:tcPr>
            <w:tcW w:w="2917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5.1296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5.7450</w:t>
            </w:r>
          </w:p>
        </w:tc>
        <w:tc>
          <w:tcPr>
            <w:tcW w:w="2917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5.8613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5.3861</w:t>
            </w:r>
          </w:p>
        </w:tc>
        <w:tc>
          <w:tcPr>
            <w:tcW w:w="2917" w:type="dxa"/>
          </w:tcPr>
          <w:p w:rsidR="00E5309C" w:rsidRPr="00DC3D0B" w:rsidRDefault="00E5309C" w:rsidP="00E5309C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DC3D0B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4.7909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5.3326</w:t>
            </w:r>
          </w:p>
        </w:tc>
        <w:tc>
          <w:tcPr>
            <w:tcW w:w="2917" w:type="dxa"/>
          </w:tcPr>
          <w:p w:rsidR="00E5309C" w:rsidRPr="00DC3D0B" w:rsidRDefault="00E5309C" w:rsidP="00E5309C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DC3D0B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4.7668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5.2926</w:t>
            </w:r>
          </w:p>
        </w:tc>
        <w:tc>
          <w:tcPr>
            <w:tcW w:w="2917" w:type="dxa"/>
          </w:tcPr>
          <w:p w:rsidR="00E5309C" w:rsidRPr="00DC3D0B" w:rsidRDefault="00E5309C" w:rsidP="00E5309C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DC3D0B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4.7911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5.2154</w:t>
            </w:r>
          </w:p>
        </w:tc>
        <w:tc>
          <w:tcPr>
            <w:tcW w:w="2917" w:type="dxa"/>
          </w:tcPr>
          <w:p w:rsidR="00E5309C" w:rsidRPr="00DC3D0B" w:rsidRDefault="00E5309C" w:rsidP="00E5309C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DC3D0B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4.7287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5.2076</w:t>
            </w:r>
          </w:p>
        </w:tc>
        <w:tc>
          <w:tcPr>
            <w:tcW w:w="2917" w:type="dxa"/>
          </w:tcPr>
          <w:p w:rsidR="00E5309C" w:rsidRPr="00DC3D0B" w:rsidRDefault="00E5309C" w:rsidP="00E5309C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DC3D0B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4.7551 (STOP)</w:t>
            </w: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E5309C" w:rsidTr="00E5309C">
        <w:tc>
          <w:tcPr>
            <w:tcW w:w="1763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917" w:type="dxa"/>
          </w:tcPr>
          <w:p w:rsidR="00E5309C" w:rsidRPr="00DC3D0B" w:rsidRDefault="00E5309C" w:rsidP="00E5309C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5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6" w:type="dxa"/>
          </w:tcPr>
          <w:p w:rsidR="00E5309C" w:rsidRDefault="00E5309C" w:rsidP="00E5309C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:rsidR="0091161C" w:rsidRDefault="0091161C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E5309C" w:rsidRDefault="00E5309C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E5309C" w:rsidRDefault="00E5309C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E5309C" w:rsidRDefault="00E5309C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E5309C" w:rsidRDefault="00E5309C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168"/>
        <w:gridCol w:w="2168"/>
      </w:tblGrid>
      <w:tr w:rsidR="00DC3D0B" w:rsidTr="00DC3D0B">
        <w:tc>
          <w:tcPr>
            <w:tcW w:w="2340" w:type="dxa"/>
          </w:tcPr>
          <w:p w:rsidR="00DC3D0B" w:rsidRDefault="00DC3D0B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</w:t>
            </w:r>
          </w:p>
        </w:tc>
        <w:tc>
          <w:tcPr>
            <w:tcW w:w="2340" w:type="dxa"/>
          </w:tcPr>
          <w:p w:rsidR="00DC3D0B" w:rsidRDefault="00DC3D0B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Valid</w:t>
            </w:r>
          </w:p>
        </w:tc>
        <w:tc>
          <w:tcPr>
            <w:tcW w:w="2168" w:type="dxa"/>
          </w:tcPr>
          <w:p w:rsidR="00DC3D0B" w:rsidRDefault="00DC3D0B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 (eps=0.1)</w:t>
            </w:r>
          </w:p>
        </w:tc>
        <w:tc>
          <w:tcPr>
            <w:tcW w:w="2168" w:type="dxa"/>
          </w:tcPr>
          <w:p w:rsidR="00DC3D0B" w:rsidRDefault="00DC3D0B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Test (eps=0.1)</w:t>
            </w: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6.1457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5.7968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sz w:val="16"/>
                <w:szCs w:val="16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5.2349 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sz w:val="16"/>
                <w:szCs w:val="16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5.4667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5.0911 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5.3463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5.0179 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5.2905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4.9722 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5.2823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lastRenderedPageBreak/>
              <w:t xml:space="preserve">4.9426 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5.3365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4.9210 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5.2135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 xml:space="preserve">4.9067 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5.2922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4.8929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5.2177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DC3D0B" w:rsidTr="00DC3D0B"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4.8781</w:t>
            </w:r>
          </w:p>
        </w:tc>
        <w:tc>
          <w:tcPr>
            <w:tcW w:w="2340" w:type="dxa"/>
          </w:tcPr>
          <w:p w:rsidR="00DC3D0B" w:rsidRPr="00952BF3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</w:pPr>
            <w:r w:rsidRPr="00952BF3">
              <w:rPr>
                <w:rFonts w:ascii="Courier New" w:eastAsia="Times New Roman" w:hAnsi="Courier New" w:cs="Courier New"/>
                <w:color w:val="212121"/>
                <w:sz w:val="16"/>
                <w:szCs w:val="16"/>
                <w:shd w:val="clear" w:color="auto" w:fill="FFFFFF"/>
              </w:rPr>
              <w:t>5.1901</w:t>
            </w: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8" w:type="dxa"/>
          </w:tcPr>
          <w:p w:rsidR="00DC3D0B" w:rsidRDefault="00DC3D0B" w:rsidP="00DC3D0B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:rsidR="00DC3D0B" w:rsidRDefault="00DC3D0B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EB1CAE" w:rsidRDefault="00EB1CAE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E7EEA" w:rsidRDefault="00BE7EEA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B606D2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various optimizer epoch 10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  <w:t>10T10V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559"/>
        <w:gridCol w:w="1701"/>
        <w:gridCol w:w="1417"/>
        <w:gridCol w:w="1418"/>
      </w:tblGrid>
      <w:tr w:rsidR="00BE7EEA" w:rsidTr="00BE7EEA">
        <w:tc>
          <w:tcPr>
            <w:tcW w:w="1413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 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RMSProp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76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Valid</w:t>
            </w:r>
          </w:p>
        </w:tc>
        <w:tc>
          <w:tcPr>
            <w:tcW w:w="1559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 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Adadelta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701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Valid</w:t>
            </w:r>
          </w:p>
        </w:tc>
        <w:tc>
          <w:tcPr>
            <w:tcW w:w="1417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 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Adagrad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18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Valid</w:t>
            </w:r>
          </w:p>
        </w:tc>
      </w:tr>
      <w:tr w:rsidR="00BE7EEA" w:rsidTr="00BE7EEA">
        <w:tc>
          <w:tcPr>
            <w:tcW w:w="1413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BE7EEA" w:rsidTr="00BE7EEA">
        <w:tc>
          <w:tcPr>
            <w:tcW w:w="1413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BE7EEA" w:rsidTr="00BE7EEA">
        <w:tc>
          <w:tcPr>
            <w:tcW w:w="1413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BE7EEA" w:rsidTr="00BE7EEA">
        <w:tc>
          <w:tcPr>
            <w:tcW w:w="1413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BE7EEA" w:rsidTr="00BE7EEA">
        <w:tc>
          <w:tcPr>
            <w:tcW w:w="1413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BE7EEA" w:rsidTr="00BE7EEA">
        <w:tc>
          <w:tcPr>
            <w:tcW w:w="1413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BE7EEA" w:rsidTr="00BE7EEA">
        <w:tc>
          <w:tcPr>
            <w:tcW w:w="1413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59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1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8" w:type="dxa"/>
          </w:tcPr>
          <w:p w:rsidR="00BE7EEA" w:rsidRDefault="00BE7EEA" w:rsidP="00CE60D8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:rsidR="00BE7EEA" w:rsidRDefault="00BE7EEA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238CA" w:rsidRDefault="0091161C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</w:r>
    </w:p>
    <w:p w:rsidR="00CE60D8" w:rsidRDefault="00CE60D8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CE60D8" w:rsidRDefault="00CE60D8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CE60D8" w:rsidRDefault="00CE60D8" w:rsidP="00CE60D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74595" w:rsidRDefault="00F74595" w:rsidP="00814D5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74595" w:rsidRDefault="00F74595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B606D2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81E23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UNET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Adam </w:t>
      </w:r>
      <w:proofErr w:type="spellStart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0.001 beta1 0.9 beta2 0.999 eps 1e-8 epoch 1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  <w:t xml:space="preserve">FTFV </w:t>
      </w:r>
    </w:p>
    <w:p w:rsidR="00253ABC" w:rsidRDefault="00253ABC" w:rsidP="00E82F1E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5.7961</w:t>
      </w:r>
      <w:r w:rsidR="00E82F1E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r w:rsidR="00E82F1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5.5733</w:t>
      </w:r>
    </w:p>
    <w:p w:rsidR="00A45C96" w:rsidRDefault="00A45C96" w:rsidP="00B606D2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A45C96" w:rsidRDefault="00A45C96" w:rsidP="00A45C96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C81E23">
        <w:rPr>
          <w:rFonts w:ascii="Courier New" w:eastAsia="Times New Roman" w:hAnsi="Courier New" w:cs="Courier New"/>
          <w:b/>
          <w:color w:val="212121"/>
          <w:sz w:val="18"/>
          <w:szCs w:val="18"/>
          <w:shd w:val="clear" w:color="auto" w:fill="FFFFFF"/>
        </w:rPr>
        <w:t>UNET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Adam </w:t>
      </w:r>
      <w:proofErr w:type="spellStart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0.001 beta1 0.9 beta2 0.999 eps 1e-8 epoch 1</w:t>
      </w:r>
      <w:r w:rsidR="00253ABC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ab/>
        <w:t xml:space="preserve">10T10V 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126"/>
        <w:gridCol w:w="2126"/>
      </w:tblGrid>
      <w:tr w:rsidR="00494C95" w:rsidTr="00494C95">
        <w:tc>
          <w:tcPr>
            <w:tcW w:w="2405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Train (w/o BN)</w:t>
            </w:r>
          </w:p>
        </w:tc>
        <w:tc>
          <w:tcPr>
            <w:tcW w:w="2410" w:type="dxa"/>
          </w:tcPr>
          <w:p w:rsidR="00494C95" w:rsidRPr="00A97FDE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Test (w/o BN)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Train (w 1/2BN wo dropout)(red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0.0001)(batch50)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Test (w </w:t>
            </w:r>
            <w:r w:rsidR="00AB55CE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1/2</w:t>
            </w: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BN wo dropout)(red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0.0001) (batch50)</w:t>
            </w:r>
          </w:p>
        </w:tc>
      </w:tr>
      <w:tr w:rsidR="00494C95" w:rsidTr="00494C95">
        <w:tc>
          <w:tcPr>
            <w:tcW w:w="2405" w:type="dxa"/>
          </w:tcPr>
          <w:p w:rsidR="00494C95" w:rsidRDefault="00494C95" w:rsidP="003C0FCF"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5.9478 </w:t>
            </w:r>
          </w:p>
        </w:tc>
        <w:tc>
          <w:tcPr>
            <w:tcW w:w="2410" w:type="dxa"/>
          </w:tcPr>
          <w:p w:rsidR="00494C95" w:rsidRDefault="00494C95" w:rsidP="003C0FCF">
            <w:r w:rsidRPr="00A97FDE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5.0300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9.8660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5.5193</w:t>
            </w:r>
          </w:p>
        </w:tc>
      </w:tr>
      <w:tr w:rsidR="00494C95" w:rsidTr="00494C95">
        <w:tc>
          <w:tcPr>
            <w:tcW w:w="2405" w:type="dxa"/>
          </w:tcPr>
          <w:p w:rsidR="00494C95" w:rsidRDefault="00494C95" w:rsidP="003C0FCF"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5.0639</w:t>
            </w:r>
          </w:p>
        </w:tc>
        <w:tc>
          <w:tcPr>
            <w:tcW w:w="2410" w:type="dxa"/>
          </w:tcPr>
          <w:p w:rsidR="00494C95" w:rsidRDefault="00494C95" w:rsidP="003C0FCF">
            <w:r w:rsidRPr="00F3366A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4.8610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6.5741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5.5097</w:t>
            </w:r>
          </w:p>
        </w:tc>
      </w:tr>
      <w:tr w:rsidR="00494C95" w:rsidTr="00494C95">
        <w:tc>
          <w:tcPr>
            <w:tcW w:w="2405" w:type="dxa"/>
          </w:tcPr>
          <w:p w:rsidR="00494C95" w:rsidRPr="00F3366A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4.9192</w:t>
            </w:r>
          </w:p>
        </w:tc>
        <w:tc>
          <w:tcPr>
            <w:tcW w:w="2410" w:type="dxa"/>
          </w:tcPr>
          <w:p w:rsidR="00494C95" w:rsidRPr="00F3366A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 w:rsidRPr="003B22A5"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5.0139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5.8010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5.6784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4.8420</w:t>
            </w: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4.8620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5.4749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5.6262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4.7914</w:t>
            </w: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4.6773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5.1966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5.6806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4.7542</w:t>
            </w: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4.6534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4.7014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4.9972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4.7310</w:t>
            </w: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4.7132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4.6518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4.8089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lastRenderedPageBreak/>
              <w:t>4.7085</w:t>
            </w: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4.7094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4.6217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4.6914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4.6944</w:t>
            </w: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4.7032</w:t>
            </w:r>
          </w:p>
        </w:tc>
        <w:tc>
          <w:tcPr>
            <w:tcW w:w="2126" w:type="dxa"/>
          </w:tcPr>
          <w:p w:rsidR="00494C95" w:rsidRPr="004C74E3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4.6024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4.7561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4.6922</w:t>
            </w: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 w:rsidRPr="00EA1C1E"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4.6984</w:t>
            </w:r>
          </w:p>
        </w:tc>
        <w:tc>
          <w:tcPr>
            <w:tcW w:w="2126" w:type="dxa"/>
          </w:tcPr>
          <w:p w:rsidR="00494C95" w:rsidRPr="002618F6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4.5746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4.7707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4.5636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4.7478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4.5078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4.7176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  <w:t>4.5041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4.7677</w:t>
            </w:r>
          </w:p>
        </w:tc>
      </w:tr>
      <w:tr w:rsidR="00494C95" w:rsidTr="00494C95">
        <w:tc>
          <w:tcPr>
            <w:tcW w:w="2405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Train (w 1/2BN wo dropout)(red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0.0001)(batch50)(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bn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momentum0.6)</w:t>
            </w:r>
          </w:p>
        </w:tc>
        <w:tc>
          <w:tcPr>
            <w:tcW w:w="2410" w:type="dxa"/>
          </w:tcPr>
          <w:p w:rsidR="00494C95" w:rsidRPr="00EA1C1E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Test (w 1/2BN wo dropout)(red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0.0001)(batch50)(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bn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momentum0.6)</w:t>
            </w:r>
          </w:p>
        </w:tc>
        <w:tc>
          <w:tcPr>
            <w:tcW w:w="2126" w:type="dxa"/>
          </w:tcPr>
          <w:p w:rsidR="00494C95" w:rsidRDefault="00AB55CE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Train (w 1/2BN wo dropout)(red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0.001)(batch50)</w:t>
            </w:r>
          </w:p>
        </w:tc>
        <w:tc>
          <w:tcPr>
            <w:tcW w:w="2126" w:type="dxa"/>
          </w:tcPr>
          <w:p w:rsidR="00494C95" w:rsidRDefault="00AB55C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Test (w 1/2BN wo </w:t>
            </w:r>
            <w:proofErr w:type="gram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dropout)(</w:t>
            </w:r>
            <w:proofErr w:type="gram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red </w:t>
            </w:r>
            <w:proofErr w:type="spellStart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lr</w:t>
            </w:r>
            <w:proofErr w:type="spellEnd"/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 xml:space="preserve"> 0.001) (batch50)</w:t>
            </w:r>
          </w:p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8.7950</w:t>
            </w:r>
          </w:p>
        </w:tc>
        <w:tc>
          <w:tcPr>
            <w:tcW w:w="2410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6.0991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6.1921</w:t>
            </w:r>
          </w:p>
        </w:tc>
        <w:tc>
          <w:tcPr>
            <w:tcW w:w="2410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5.6476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5.8095</w:t>
            </w:r>
          </w:p>
        </w:tc>
        <w:tc>
          <w:tcPr>
            <w:tcW w:w="2410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8.3089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5.5668</w:t>
            </w:r>
          </w:p>
        </w:tc>
        <w:tc>
          <w:tcPr>
            <w:tcW w:w="2410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5.3720</w:t>
            </w: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5.3848</w:t>
            </w:r>
          </w:p>
        </w:tc>
        <w:tc>
          <w:tcPr>
            <w:tcW w:w="2410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5.2505</w:t>
            </w:r>
          </w:p>
        </w:tc>
        <w:tc>
          <w:tcPr>
            <w:tcW w:w="2410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5.1658</w:t>
            </w:r>
          </w:p>
        </w:tc>
        <w:tc>
          <w:tcPr>
            <w:tcW w:w="2410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AD3E1E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  <w:t>5.0743</w:t>
            </w:r>
          </w:p>
        </w:tc>
        <w:tc>
          <w:tcPr>
            <w:tcW w:w="2410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0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  <w:tr w:rsidR="00494C95" w:rsidTr="00494C95">
        <w:tc>
          <w:tcPr>
            <w:tcW w:w="2405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410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b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6" w:type="dxa"/>
          </w:tcPr>
          <w:p w:rsidR="00494C95" w:rsidRDefault="00494C95" w:rsidP="003C0FCF">
            <w:pPr>
              <w:rPr>
                <w:rFonts w:ascii="Courier New" w:eastAsia="Times New Roman" w:hAnsi="Courier New" w:cs="Courier New"/>
                <w:color w:val="212121"/>
                <w:sz w:val="18"/>
                <w:szCs w:val="18"/>
                <w:shd w:val="clear" w:color="auto" w:fill="FFFFFF"/>
              </w:rPr>
            </w:pPr>
          </w:p>
        </w:tc>
      </w:tr>
    </w:tbl>
    <w:p w:rsidR="003C0FCF" w:rsidRDefault="003C0FCF" w:rsidP="00A45C96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3C0FCF" w:rsidRDefault="003C0FCF" w:rsidP="00A45C96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3C0FCF" w:rsidRDefault="003C0FCF" w:rsidP="00A45C96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A45C96" w:rsidRDefault="00A45C96" w:rsidP="00B606D2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B606D2" w:rsidRDefault="00B606D2" w:rsidP="00F74595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74595" w:rsidRDefault="00F74595" w:rsidP="00814D58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814D58" w:rsidRDefault="00814D58" w:rsidP="00814D58">
      <w:pPr>
        <w:pStyle w:val="HTMLPreformatted"/>
      </w:pPr>
    </w:p>
    <w:p w:rsidR="00814D58" w:rsidRDefault="00814D58" w:rsidP="0068093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68093A" w:rsidRDefault="0068093A" w:rsidP="0068093A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68093A" w:rsidRDefault="0068093A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2947B4" w:rsidP="00292714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2947B4" w:rsidRDefault="00BE7EEA" w:rsidP="00292714">
      <w:pPr>
        <w:rPr>
          <w:sz w:val="18"/>
          <w:szCs w:val="18"/>
        </w:rPr>
      </w:pPr>
      <w:hyperlink r:id="rId9" w:history="1">
        <w:r w:rsidR="000328BF" w:rsidRPr="00760FD7">
          <w:rPr>
            <w:rStyle w:val="Hyperlink"/>
            <w:sz w:val="18"/>
            <w:szCs w:val="18"/>
          </w:rPr>
          <w:t>https://machinelearningmastery.com/adam-optimization-algorithm-for-deep-learning/</w:t>
        </w:r>
      </w:hyperlink>
    </w:p>
    <w:p w:rsidR="000328BF" w:rsidRDefault="00BE7EEA" w:rsidP="00292714">
      <w:pPr>
        <w:rPr>
          <w:sz w:val="18"/>
          <w:szCs w:val="18"/>
        </w:rPr>
      </w:pPr>
      <w:hyperlink r:id="rId10" w:history="1">
        <w:r w:rsidR="00517DD4" w:rsidRPr="00760FD7">
          <w:rPr>
            <w:rStyle w:val="Hyperlink"/>
            <w:sz w:val="18"/>
            <w:szCs w:val="18"/>
          </w:rPr>
          <w:t>https://medium.com/octavian-ai/which-optimizer-and-learning-rate-should-i-use-for-deep-learning-5acb418f9b2</w:t>
        </w:r>
      </w:hyperlink>
    </w:p>
    <w:p w:rsidR="00517DD4" w:rsidRDefault="00517DD4" w:rsidP="00292714">
      <w:pPr>
        <w:rPr>
          <w:sz w:val="18"/>
          <w:szCs w:val="18"/>
        </w:rPr>
      </w:pPr>
    </w:p>
    <w:p w:rsidR="00517DD4" w:rsidRDefault="00BE7EEA" w:rsidP="00292714">
      <w:pPr>
        <w:rPr>
          <w:sz w:val="18"/>
          <w:szCs w:val="18"/>
        </w:rPr>
      </w:pPr>
      <w:hyperlink r:id="rId11" w:history="1">
        <w:r w:rsidR="009E73CC" w:rsidRPr="00760FD7">
          <w:rPr>
            <w:rStyle w:val="Hyperlink"/>
            <w:sz w:val="18"/>
            <w:szCs w:val="18"/>
          </w:rPr>
          <w:t>https://towardsdatascience.com/fingerprint-denoising-and-inpainting-using-fully-convolutional-networks-e24714c3233</w:t>
        </w:r>
      </w:hyperlink>
    </w:p>
    <w:p w:rsidR="009E73CC" w:rsidRDefault="009E73CC" w:rsidP="00292714">
      <w:pPr>
        <w:rPr>
          <w:sz w:val="18"/>
          <w:szCs w:val="18"/>
        </w:rPr>
      </w:pPr>
    </w:p>
    <w:p w:rsidR="009E73CC" w:rsidRDefault="009E73CC" w:rsidP="00292714">
      <w:pPr>
        <w:rPr>
          <w:sz w:val="18"/>
          <w:szCs w:val="18"/>
        </w:rPr>
      </w:pPr>
      <w:r>
        <w:rPr>
          <w:sz w:val="18"/>
          <w:szCs w:val="18"/>
        </w:rPr>
        <w:lastRenderedPageBreak/>
        <w:t>display curve:</w:t>
      </w:r>
    </w:p>
    <w:p w:rsidR="009E73CC" w:rsidRDefault="00BE7EEA" w:rsidP="00292714">
      <w:pPr>
        <w:rPr>
          <w:sz w:val="18"/>
          <w:szCs w:val="18"/>
        </w:rPr>
      </w:pPr>
      <w:hyperlink r:id="rId12" w:history="1">
        <w:r w:rsidR="009E73CC" w:rsidRPr="00760FD7">
          <w:rPr>
            <w:rStyle w:val="Hyperlink"/>
            <w:sz w:val="18"/>
            <w:szCs w:val="18"/>
          </w:rPr>
          <w:t>https://machinelearningmastery.com/display-deep-learning-model-training-history-in-keras/</w:t>
        </w:r>
      </w:hyperlink>
    </w:p>
    <w:p w:rsidR="009E73CC" w:rsidRDefault="009E73CC" w:rsidP="00292714">
      <w:pPr>
        <w:rPr>
          <w:sz w:val="18"/>
          <w:szCs w:val="18"/>
        </w:rPr>
      </w:pPr>
    </w:p>
    <w:p w:rsidR="00A67FB0" w:rsidRDefault="00A67FB0" w:rsidP="00292714">
      <w:pPr>
        <w:rPr>
          <w:sz w:val="18"/>
          <w:szCs w:val="18"/>
        </w:rPr>
      </w:pPr>
    </w:p>
    <w:p w:rsidR="00A67FB0" w:rsidRDefault="00A67FB0" w:rsidP="00292714">
      <w:pPr>
        <w:rPr>
          <w:sz w:val="18"/>
          <w:szCs w:val="18"/>
        </w:rPr>
      </w:pPr>
    </w:p>
    <w:p w:rsidR="00A67FB0" w:rsidRDefault="00A67FB0" w:rsidP="00292714">
      <w:pPr>
        <w:rPr>
          <w:sz w:val="18"/>
          <w:szCs w:val="18"/>
        </w:rPr>
      </w:pPr>
    </w:p>
    <w:p w:rsidR="00A67FB0" w:rsidRDefault="00A67FB0" w:rsidP="00292714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HardNet</w:t>
      </w:r>
      <w:proofErr w:type="spellEnd"/>
    </w:p>
    <w:p w:rsidR="00A67FB0" w:rsidRDefault="00A67FB0" w:rsidP="00A67FB0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SGD </w:t>
      </w:r>
      <w:proofErr w:type="spellStart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lr</w:t>
      </w:r>
      <w:proofErr w:type="spellEnd"/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0.1 momentum 0.0 epoch 1 100kT10kV </w:t>
      </w:r>
      <w:r w:rsidRPr="00A67FB0">
        <w:rPr>
          <w:rFonts w:ascii="Courier New" w:eastAsia="Times New Roman" w:hAnsi="Courier New" w:cs="Courier New"/>
          <w:b/>
          <w:color w:val="70AD47" w:themeColor="accent6"/>
          <w:sz w:val="18"/>
          <w:szCs w:val="18"/>
          <w:shd w:val="clear" w:color="auto" w:fill="FFFFFF"/>
        </w:rPr>
        <w:t>(0)</w:t>
      </w:r>
    </w:p>
    <w:p w:rsidR="00A67FB0" w:rsidRPr="00292714" w:rsidRDefault="00A67FB0" w:rsidP="00292714">
      <w:pPr>
        <w:rPr>
          <w:sz w:val="18"/>
          <w:szCs w:val="18"/>
        </w:rPr>
      </w:pPr>
    </w:p>
    <w:sectPr w:rsidR="00A67FB0" w:rsidRPr="0029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14"/>
    <w:rsid w:val="00014243"/>
    <w:rsid w:val="000328BF"/>
    <w:rsid w:val="000414BC"/>
    <w:rsid w:val="00072A27"/>
    <w:rsid w:val="000A3633"/>
    <w:rsid w:val="000D3DCB"/>
    <w:rsid w:val="001065BB"/>
    <w:rsid w:val="00177AB8"/>
    <w:rsid w:val="00192A14"/>
    <w:rsid w:val="001C5AFC"/>
    <w:rsid w:val="001C728A"/>
    <w:rsid w:val="0024745E"/>
    <w:rsid w:val="00253ABC"/>
    <w:rsid w:val="002618F6"/>
    <w:rsid w:val="00292714"/>
    <w:rsid w:val="002947B4"/>
    <w:rsid w:val="002A60DB"/>
    <w:rsid w:val="002D0EA9"/>
    <w:rsid w:val="003C0FCF"/>
    <w:rsid w:val="00432D14"/>
    <w:rsid w:val="00441261"/>
    <w:rsid w:val="00494C95"/>
    <w:rsid w:val="004C74E3"/>
    <w:rsid w:val="00517DD4"/>
    <w:rsid w:val="00636F9B"/>
    <w:rsid w:val="0068093A"/>
    <w:rsid w:val="00702E73"/>
    <w:rsid w:val="007675C1"/>
    <w:rsid w:val="007E272C"/>
    <w:rsid w:val="00814D58"/>
    <w:rsid w:val="008330D9"/>
    <w:rsid w:val="00877787"/>
    <w:rsid w:val="00892C3B"/>
    <w:rsid w:val="0091161C"/>
    <w:rsid w:val="00952BF3"/>
    <w:rsid w:val="009A59B8"/>
    <w:rsid w:val="009A75F1"/>
    <w:rsid w:val="009E6325"/>
    <w:rsid w:val="009E73CC"/>
    <w:rsid w:val="00A45C96"/>
    <w:rsid w:val="00A67FB0"/>
    <w:rsid w:val="00AB55CE"/>
    <w:rsid w:val="00AD3E1E"/>
    <w:rsid w:val="00AE19ED"/>
    <w:rsid w:val="00AF380F"/>
    <w:rsid w:val="00B238CA"/>
    <w:rsid w:val="00B32CBC"/>
    <w:rsid w:val="00B3517F"/>
    <w:rsid w:val="00B606D2"/>
    <w:rsid w:val="00B62889"/>
    <w:rsid w:val="00BD4538"/>
    <w:rsid w:val="00BE7EEA"/>
    <w:rsid w:val="00BF223F"/>
    <w:rsid w:val="00C50B5C"/>
    <w:rsid w:val="00C81E23"/>
    <w:rsid w:val="00CE336E"/>
    <w:rsid w:val="00CE60D8"/>
    <w:rsid w:val="00CF23C6"/>
    <w:rsid w:val="00D51DEE"/>
    <w:rsid w:val="00DC3D0B"/>
    <w:rsid w:val="00DC782A"/>
    <w:rsid w:val="00E07D85"/>
    <w:rsid w:val="00E429F8"/>
    <w:rsid w:val="00E51280"/>
    <w:rsid w:val="00E52831"/>
    <w:rsid w:val="00E5309C"/>
    <w:rsid w:val="00E82F1E"/>
    <w:rsid w:val="00EA1C1E"/>
    <w:rsid w:val="00EB1CAE"/>
    <w:rsid w:val="00EC2D80"/>
    <w:rsid w:val="00EE5573"/>
    <w:rsid w:val="00F6169F"/>
    <w:rsid w:val="00F74595"/>
    <w:rsid w:val="00F85557"/>
    <w:rsid w:val="00FA30A2"/>
    <w:rsid w:val="00FB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8425"/>
  <w15:chartTrackingRefBased/>
  <w15:docId w15:val="{5062CAC6-5844-408D-AC8A-559B5F3F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8B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D8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1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achinelearningmastery.com/display-deep-learning-model-training-history-in-ker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owardsdatascience.com/fingerprint-denoising-and-inpainting-using-fully-convolutional-networks-e24714c3233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edium.com/octavian-ai/which-optimizer-and-learning-rate-should-i-use-for-deep-learning-5acb418f9b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achinelearningmastery.com/adam-optimization-algorithm-for-deep-learn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39C0D53B</Template>
  <TotalTime>3282</TotalTime>
  <Pages>7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Weijia</dc:creator>
  <cp:keywords/>
  <dc:description/>
  <cp:lastModifiedBy>Zhang, Weijia</cp:lastModifiedBy>
  <cp:revision>19</cp:revision>
  <dcterms:created xsi:type="dcterms:W3CDTF">2019-01-31T12:34:00Z</dcterms:created>
  <dcterms:modified xsi:type="dcterms:W3CDTF">2019-02-10T21:36:00Z</dcterms:modified>
</cp:coreProperties>
</file>